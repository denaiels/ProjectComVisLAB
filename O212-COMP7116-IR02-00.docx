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0747464A" w:rsidR="00811C48" w:rsidRPr="001E7ABE" w:rsidRDefault="00E22574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Project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4DD34E0B" w:rsidR="00321362" w:rsidRPr="00B67595" w:rsidRDefault="0014565D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COMP7116</w:t>
            </w:r>
          </w:p>
          <w:p w14:paraId="36656A16" w14:textId="382B812C" w:rsidR="00235C36" w:rsidRPr="00876A58" w:rsidRDefault="0014565D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Computer Vision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1C480699" w:rsidR="00F80742" w:rsidRPr="00DF718C" w:rsidRDefault="0014565D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67F1D088" w:rsidR="000732DF" w:rsidRPr="0036420F" w:rsidRDefault="001341A0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341A0">
              <w:rPr>
                <w:rFonts w:ascii="Arial" w:hAnsi="Arial" w:cs="Arial"/>
                <w:b/>
                <w:sz w:val="20"/>
              </w:rPr>
              <w:t>O2</w:t>
            </w:r>
            <w:r w:rsidR="00A1148A">
              <w:rPr>
                <w:rFonts w:ascii="Arial" w:hAnsi="Arial" w:cs="Arial"/>
                <w:b/>
                <w:sz w:val="20"/>
              </w:rPr>
              <w:t>1</w:t>
            </w:r>
            <w:r w:rsidRPr="001341A0">
              <w:rPr>
                <w:rFonts w:ascii="Arial" w:hAnsi="Arial" w:cs="Arial"/>
                <w:b/>
                <w:sz w:val="20"/>
              </w:rPr>
              <w:t>2-COMP7116-IR02-00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659D3350" w:rsidR="00535DA7" w:rsidRPr="00876A58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  <w:lang w:val="id-ID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0E14B3" w:rsidRPr="000E14B3">
              <w:rPr>
                <w:rFonts w:ascii="Arial" w:hAnsi="Arial" w:cs="Arial"/>
                <w:i/>
                <w:sz w:val="18"/>
                <w:szCs w:val="18"/>
                <w:lang w:val="id-ID"/>
              </w:rPr>
              <w:t>Odd Semester 2020/2021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204851F6" w14:textId="77777777" w:rsidR="00551E4F" w:rsidRDefault="00551E4F" w:rsidP="00551E4F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117D057D" w14:textId="77777777" w:rsidR="00551E4F" w:rsidRDefault="00551E4F" w:rsidP="00551E4F">
      <w:pPr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04484BF4" w14:textId="77777777" w:rsidR="00551E4F" w:rsidRDefault="00551E4F" w:rsidP="00551E4F">
      <w:pPr>
        <w:numPr>
          <w:ilvl w:val="2"/>
          <w:numId w:val="13"/>
        </w:numPr>
        <w:ind w:left="720"/>
        <w:jc w:val="both"/>
        <w:rPr>
          <w:lang w:val="id-ID"/>
        </w:rPr>
      </w:pPr>
      <w:r>
        <w:rPr>
          <w:lang w:val="id-ID"/>
        </w:rPr>
        <w:t>Me</w:t>
      </w:r>
      <w:r>
        <w:t>lihat</w:t>
      </w:r>
      <w:r>
        <w:rPr>
          <w:lang w:val="id-ID"/>
        </w:rPr>
        <w:t xml:space="preserve"> </w:t>
      </w:r>
      <w:r>
        <w:t>sebagian atau seluruh proyek kelompok lain</w:t>
      </w:r>
      <w:r>
        <w:rPr>
          <w:lang w:val="id-ID"/>
        </w:rPr>
        <w:t>,</w:t>
      </w:r>
    </w:p>
    <w:p w14:paraId="64968450" w14:textId="77777777" w:rsidR="00551E4F" w:rsidRDefault="00551E4F" w:rsidP="00551E4F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other groups</w:t>
      </w:r>
    </w:p>
    <w:p w14:paraId="7D5EE57F" w14:textId="77777777" w:rsidR="00551E4F" w:rsidRDefault="00551E4F" w:rsidP="00551E4F">
      <w:pPr>
        <w:numPr>
          <w:ilvl w:val="2"/>
          <w:numId w:val="13"/>
        </w:numPr>
        <w:ind w:left="720"/>
        <w:jc w:val="both"/>
        <w:rPr>
          <w:lang w:val="id-ID"/>
        </w:rPr>
      </w:pPr>
      <w:r>
        <w:t>Menyadur sebagian maupun seluruh proyek dari buku</w:t>
      </w:r>
      <w:r>
        <w:rPr>
          <w:lang w:val="id-ID"/>
        </w:rPr>
        <w:t>,</w:t>
      </w:r>
    </w:p>
    <w:p w14:paraId="3C9743AE" w14:textId="77777777" w:rsidR="00551E4F" w:rsidRDefault="00551E4F" w:rsidP="00551E4F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120C3E82" w14:textId="77777777" w:rsidR="00551E4F" w:rsidRDefault="00551E4F" w:rsidP="00551E4F">
      <w:pPr>
        <w:numPr>
          <w:ilvl w:val="2"/>
          <w:numId w:val="13"/>
        </w:numPr>
        <w:ind w:left="720"/>
        <w:jc w:val="both"/>
        <w:rPr>
          <w:lang w:val="id-ID"/>
        </w:rPr>
      </w:pPr>
      <w:r>
        <w:rPr>
          <w:lang w:val="id-ID"/>
        </w:rPr>
        <w:t>Mendownload sebagian maupun seluruh proyek</w:t>
      </w:r>
      <w:r>
        <w:t xml:space="preserve"> dari internet</w:t>
      </w:r>
      <w:r>
        <w:rPr>
          <w:lang w:val="id-ID"/>
        </w:rPr>
        <w:t>,</w:t>
      </w:r>
    </w:p>
    <w:p w14:paraId="7AC6C1F6" w14:textId="77777777" w:rsidR="00551E4F" w:rsidRDefault="00551E4F" w:rsidP="00551E4F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360BF82C" w14:textId="77777777" w:rsidR="00551E4F" w:rsidRDefault="00551E4F" w:rsidP="00551E4F">
      <w:pPr>
        <w:numPr>
          <w:ilvl w:val="2"/>
          <w:numId w:val="13"/>
        </w:numPr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r>
        <w:t>ya</w:t>
      </w:r>
      <w:r>
        <w:rPr>
          <w:lang w:val="id-ID"/>
        </w:rPr>
        <w:t>ng tidak sesuai dengan tema yang ada di soal proyek,</w:t>
      </w:r>
    </w:p>
    <w:p w14:paraId="043C88EE" w14:textId="77777777" w:rsidR="00551E4F" w:rsidRDefault="00551E4F" w:rsidP="00551E4F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215DB6E1" w14:textId="77777777" w:rsidR="00551E4F" w:rsidRDefault="00551E4F" w:rsidP="00551E4F">
      <w:pPr>
        <w:numPr>
          <w:ilvl w:val="2"/>
          <w:numId w:val="13"/>
        </w:numPr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233D93DB" w14:textId="77777777" w:rsidR="00551E4F" w:rsidRDefault="00551E4F" w:rsidP="00551E4F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0C5E024B" w14:textId="77777777" w:rsidR="00551E4F" w:rsidRDefault="00551E4F" w:rsidP="00551E4F">
      <w:pPr>
        <w:numPr>
          <w:ilvl w:val="2"/>
          <w:numId w:val="13"/>
        </w:numPr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0D8AA089" w14:textId="77777777" w:rsidR="00551E4F" w:rsidRDefault="00551E4F" w:rsidP="00551E4F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1A3D5E78" w14:textId="77777777" w:rsidR="00551E4F" w:rsidRDefault="00551E4F" w:rsidP="00551E4F">
      <w:pPr>
        <w:ind w:left="540"/>
        <w:jc w:val="both"/>
        <w:rPr>
          <w:rStyle w:val="longtext"/>
          <w:sz w:val="18"/>
          <w:szCs w:val="18"/>
        </w:rPr>
      </w:pPr>
    </w:p>
    <w:p w14:paraId="3F5DEBFF" w14:textId="77777777" w:rsidR="00551E4F" w:rsidRDefault="00551E4F" w:rsidP="00551E4F">
      <w:pPr>
        <w:numPr>
          <w:ilvl w:val="0"/>
          <w:numId w:val="12"/>
        </w:numPr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11337DA4" w14:textId="77777777" w:rsidR="00551E4F" w:rsidRDefault="00551E4F" w:rsidP="00551E4F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7F67B48C" w14:textId="77777777" w:rsidR="00551E4F" w:rsidRDefault="00551E4F" w:rsidP="00551E4F">
      <w:pPr>
        <w:ind w:left="360" w:hanging="360"/>
      </w:pPr>
    </w:p>
    <w:p w14:paraId="488652FF" w14:textId="77777777" w:rsidR="00551E4F" w:rsidRDefault="00551E4F" w:rsidP="00551E4F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642AEF74" w14:textId="77777777" w:rsidR="00551E4F" w:rsidRDefault="00551E4F" w:rsidP="00551E4F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 for the project, all kinds of submission outside the project schedule will not be accepted</w:t>
      </w:r>
    </w:p>
    <w:p w14:paraId="5E3127C8" w14:textId="77777777" w:rsidR="00551E4F" w:rsidRDefault="00551E4F" w:rsidP="00551E4F">
      <w:pPr>
        <w:jc w:val="both"/>
        <w:rPr>
          <w:rStyle w:val="longtext"/>
          <w:i/>
          <w:sz w:val="18"/>
          <w:szCs w:val="18"/>
        </w:rPr>
      </w:pPr>
    </w:p>
    <w:p w14:paraId="1ECFFA0D" w14:textId="77777777" w:rsidR="00551E4F" w:rsidRDefault="00551E4F" w:rsidP="00551E4F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Persentase penilaiaan untuk matakuliah in</w:t>
      </w:r>
      <w:r>
        <w:t>i</w:t>
      </w:r>
      <w:r>
        <w:rPr>
          <w:lang w:val="id-ID"/>
        </w:rPr>
        <w:t xml:space="preserve"> adalah sebagai berikut: </w:t>
      </w:r>
    </w:p>
    <w:p w14:paraId="2BB888C2" w14:textId="77777777" w:rsidR="00551E4F" w:rsidRDefault="00551E4F" w:rsidP="00551E4F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p w14:paraId="6163519E" w14:textId="77777777" w:rsidR="00551E4F" w:rsidRDefault="00551E4F" w:rsidP="00551E4F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551E4F" w14:paraId="116C8590" w14:textId="77777777" w:rsidTr="00551E4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3EFDC1" w14:textId="77777777" w:rsidR="00551E4F" w:rsidRDefault="00551E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Tugas Mandiri</w:t>
            </w:r>
          </w:p>
          <w:p w14:paraId="1D99A969" w14:textId="77777777" w:rsidR="00551E4F" w:rsidRDefault="00551E4F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04E1E2" w14:textId="77777777" w:rsidR="00551E4F" w:rsidRDefault="00551E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Proyek</w:t>
            </w:r>
          </w:p>
          <w:p w14:paraId="755A728A" w14:textId="77777777" w:rsidR="00551E4F" w:rsidRDefault="00551E4F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E9175D" w14:textId="77777777" w:rsidR="00551E4F" w:rsidRDefault="00551E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6E320EBE" w14:textId="77777777" w:rsidR="00551E4F" w:rsidRDefault="00551E4F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551E4F" w14:paraId="2B61ACDB" w14:textId="77777777" w:rsidTr="00551E4F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CA694" w14:textId="77777777" w:rsidR="00551E4F" w:rsidRPr="00551E4F" w:rsidRDefault="00551E4F">
            <w:pPr>
              <w:jc w:val="center"/>
              <w:rPr>
                <w:bCs/>
              </w:rPr>
            </w:pPr>
            <w:r w:rsidRPr="00551E4F">
              <w:rPr>
                <w:bCs/>
              </w:rPr>
              <w:t>40%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F3743" w14:textId="77777777" w:rsidR="00551E4F" w:rsidRPr="00551E4F" w:rsidRDefault="00551E4F">
            <w:pPr>
              <w:jc w:val="center"/>
              <w:rPr>
                <w:bCs/>
              </w:rPr>
            </w:pPr>
            <w:r w:rsidRPr="00551E4F">
              <w:rPr>
                <w:bCs/>
              </w:rPr>
              <w:t>60%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7C15B" w14:textId="77777777" w:rsidR="00551E4F" w:rsidRPr="00551E4F" w:rsidRDefault="00551E4F">
            <w:pPr>
              <w:jc w:val="center"/>
              <w:rPr>
                <w:bCs/>
              </w:rPr>
            </w:pPr>
            <w:r w:rsidRPr="00551E4F">
              <w:rPr>
                <w:bCs/>
              </w:rPr>
              <w:t>-</w:t>
            </w:r>
          </w:p>
        </w:tc>
      </w:tr>
    </w:tbl>
    <w:p w14:paraId="5D311D81" w14:textId="77777777" w:rsidR="00551E4F" w:rsidRDefault="00551E4F" w:rsidP="00551E4F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4045D6CC" w14:textId="77777777" w:rsidR="00551E4F" w:rsidRDefault="00551E4F" w:rsidP="00551E4F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lastRenderedPageBreak/>
        <w:t xml:space="preserve">Software yang digunakan </w:t>
      </w:r>
      <w:r>
        <w:t xml:space="preserve">pada matakuliah ini adalah sebagai berikut: </w:t>
      </w:r>
    </w:p>
    <w:p w14:paraId="524E3064" w14:textId="77777777" w:rsidR="00551E4F" w:rsidRDefault="00551E4F" w:rsidP="00551E4F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p w14:paraId="1CA355D4" w14:textId="77777777" w:rsidR="00551E4F" w:rsidRDefault="00551E4F" w:rsidP="00551E4F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551E4F" w14:paraId="7EEDACD1" w14:textId="77777777" w:rsidTr="00551E4F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207644" w14:textId="77777777" w:rsidR="00551E4F" w:rsidRDefault="00551E4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Software</w:t>
            </w:r>
          </w:p>
          <w:p w14:paraId="1565D6C9" w14:textId="77777777" w:rsidR="00551E4F" w:rsidRDefault="00551E4F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551E4F" w14:paraId="564B40CE" w14:textId="77777777" w:rsidTr="00551E4F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56884" w14:textId="77777777" w:rsidR="00B95171" w:rsidRDefault="00B95171" w:rsidP="00B95171">
            <w:r>
              <w:t>Visual Studio Code</w:t>
            </w:r>
          </w:p>
          <w:p w14:paraId="075765C0" w14:textId="77777777" w:rsidR="00B95171" w:rsidRDefault="00B95171" w:rsidP="00B95171">
            <w:r>
              <w:t>Python 3.7</w:t>
            </w:r>
          </w:p>
          <w:p w14:paraId="3EE72967" w14:textId="77777777" w:rsidR="00B95171" w:rsidRDefault="00B95171" w:rsidP="00B95171">
            <w:r>
              <w:t>SciPy 1.5.0</w:t>
            </w:r>
          </w:p>
          <w:p w14:paraId="550FB2CD" w14:textId="452C262A" w:rsidR="00551E4F" w:rsidRPr="00B95171" w:rsidRDefault="00B95171" w:rsidP="00B95171">
            <w:r>
              <w:t>OpenCV 3.4.2.16</w:t>
            </w:r>
          </w:p>
        </w:tc>
      </w:tr>
    </w:tbl>
    <w:p w14:paraId="200212FA" w14:textId="77777777" w:rsidR="00551E4F" w:rsidRDefault="00551E4F" w:rsidP="00551E4F">
      <w:pPr>
        <w:pStyle w:val="Heading2"/>
        <w:numPr>
          <w:ilvl w:val="0"/>
          <w:numId w:val="12"/>
        </w:numPr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tugas mandiri, proyek dan uap untuk matakuliah ini adalah sebagai berikut: </w:t>
      </w:r>
    </w:p>
    <w:p w14:paraId="0A9EC921" w14:textId="77777777" w:rsidR="00551E4F" w:rsidRDefault="00551E4F" w:rsidP="00551E4F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File extensions should be included in assignment, project, and final exam collection for this subject are described as follows: </w:t>
      </w:r>
    </w:p>
    <w:p w14:paraId="0896B555" w14:textId="77777777" w:rsidR="00551E4F" w:rsidRDefault="00551E4F" w:rsidP="00551E4F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9844" w:type="dxa"/>
        <w:tblInd w:w="468" w:type="dxa"/>
        <w:tblLook w:val="04A0" w:firstRow="1" w:lastRow="0" w:firstColumn="1" w:lastColumn="0" w:noHBand="0" w:noVBand="1"/>
      </w:tblPr>
      <w:tblGrid>
        <w:gridCol w:w="3280"/>
        <w:gridCol w:w="3281"/>
        <w:gridCol w:w="3283"/>
      </w:tblGrid>
      <w:tr w:rsidR="00551E4F" w14:paraId="5B47D404" w14:textId="77777777" w:rsidTr="00551E4F">
        <w:trPr>
          <w:trHeight w:val="504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B73627" w14:textId="77777777" w:rsidR="00551E4F" w:rsidRDefault="00551E4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Tugas Mandiri</w:t>
            </w:r>
          </w:p>
          <w:p w14:paraId="47A53974" w14:textId="77777777" w:rsidR="00551E4F" w:rsidRDefault="00551E4F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99F554" w14:textId="77777777" w:rsidR="00551E4F" w:rsidRDefault="00551E4F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Proyek</w:t>
            </w:r>
          </w:p>
          <w:p w14:paraId="3565575B" w14:textId="77777777" w:rsidR="00551E4F" w:rsidRDefault="00551E4F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D50E9C" w14:textId="77777777" w:rsidR="00551E4F" w:rsidRDefault="00551E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079E3444" w14:textId="77777777" w:rsidR="00551E4F" w:rsidRDefault="00551E4F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551E4F" w14:paraId="0B810A6E" w14:textId="77777777" w:rsidTr="00FC3CD1">
        <w:trPr>
          <w:trHeight w:val="62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D89F2" w14:textId="769BF68B" w:rsidR="00551E4F" w:rsidRDefault="00551E4F">
            <w:pPr>
              <w:rPr>
                <w:bCs/>
              </w:rPr>
            </w:pPr>
            <w:r>
              <w:rPr>
                <w:bCs/>
              </w:rPr>
              <w:t>PY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209B7" w14:textId="4BCAC576" w:rsidR="00551E4F" w:rsidRDefault="00551E4F">
            <w:pPr>
              <w:rPr>
                <w:bCs/>
              </w:rPr>
            </w:pPr>
            <w:r>
              <w:rPr>
                <w:bCs/>
              </w:rPr>
              <w:t>PY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B949C" w14:textId="74AE20A9" w:rsidR="00551E4F" w:rsidRDefault="00FC3CD1" w:rsidP="00FC3CD1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7079C4B2" w14:textId="77777777" w:rsidR="00551E4F" w:rsidRDefault="00551E4F" w:rsidP="00551E4F">
      <w:pPr>
        <w:ind w:firstLine="360"/>
        <w:rPr>
          <w:lang w:val="id-ID"/>
        </w:rPr>
      </w:pPr>
    </w:p>
    <w:p w14:paraId="06421C03" w14:textId="77777777" w:rsidR="00612D67" w:rsidRDefault="00612D67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5780AD8" w14:textId="00F3063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26CDC848" w14:textId="77777777" w:rsidR="008064D5" w:rsidRDefault="008064D5" w:rsidP="007C5F84">
      <w:pPr>
        <w:spacing w:line="360" w:lineRule="auto"/>
        <w:jc w:val="center"/>
        <w:rPr>
          <w:b/>
        </w:rPr>
      </w:pPr>
      <w:r>
        <w:rPr>
          <w:b/>
        </w:rPr>
        <w:t>Ace Rendezvous</w:t>
      </w:r>
    </w:p>
    <w:p w14:paraId="100A54C3" w14:textId="13EFDEF0" w:rsidR="008064D5" w:rsidRPr="00467806" w:rsidRDefault="008064D5" w:rsidP="00854415">
      <w:pPr>
        <w:spacing w:line="360" w:lineRule="auto"/>
        <w:ind w:firstLine="720"/>
        <w:jc w:val="both"/>
      </w:pPr>
      <w:r w:rsidRPr="00467806">
        <w:rPr>
          <w:b/>
        </w:rPr>
        <w:t xml:space="preserve">Ace Rendezvous </w:t>
      </w:r>
      <w:r w:rsidRPr="00467806">
        <w:t>is a new application that currently being develop</w:t>
      </w:r>
      <w:r w:rsidR="009955CF">
        <w:t>ed</w:t>
      </w:r>
      <w:r w:rsidRPr="00467806">
        <w:t xml:space="preserve"> by </w:t>
      </w:r>
      <w:r w:rsidRPr="00467806">
        <w:rPr>
          <w:b/>
          <w:bCs/>
        </w:rPr>
        <w:t>BEZZcompany</w:t>
      </w:r>
      <w:r w:rsidRPr="00467806">
        <w:t xml:space="preserve">. This company focus on developing application with </w:t>
      </w:r>
      <w:r w:rsidRPr="00467806">
        <w:rPr>
          <w:b/>
        </w:rPr>
        <w:t xml:space="preserve">Artificial Intelligence </w:t>
      </w:r>
      <w:r w:rsidRPr="00467806">
        <w:t>concept,</w:t>
      </w:r>
      <w:r w:rsidRPr="00467806">
        <w:rPr>
          <w:b/>
        </w:rPr>
        <w:t xml:space="preserve"> </w:t>
      </w:r>
      <w:r w:rsidRPr="00467806">
        <w:t xml:space="preserve">especially </w:t>
      </w:r>
      <w:r w:rsidRPr="00467806">
        <w:rPr>
          <w:b/>
        </w:rPr>
        <w:t>Computer Vision</w:t>
      </w:r>
      <w:r w:rsidRPr="00467806">
        <w:t xml:space="preserve">. </w:t>
      </w:r>
      <w:r w:rsidRPr="00467806">
        <w:rPr>
          <w:b/>
        </w:rPr>
        <w:t xml:space="preserve">Ace Rendezvous </w:t>
      </w:r>
      <w:r w:rsidRPr="00467806">
        <w:t xml:space="preserve">need to add a new computer vision feature to some applications which will be developed. This feature will allow the applications to recognize every </w:t>
      </w:r>
      <w:r w:rsidRPr="00467806">
        <w:rPr>
          <w:b/>
        </w:rPr>
        <w:t>actor</w:t>
      </w:r>
      <w:r w:rsidRPr="00467806">
        <w:t xml:space="preserve"> based on </w:t>
      </w:r>
      <w:r w:rsidRPr="00467806">
        <w:rPr>
          <w:b/>
        </w:rPr>
        <w:t>profile</w:t>
      </w:r>
      <w:r w:rsidRPr="00467806">
        <w:t xml:space="preserve"> </w:t>
      </w:r>
      <w:r w:rsidRPr="00467806">
        <w:rPr>
          <w:b/>
        </w:rPr>
        <w:t>image</w:t>
      </w:r>
      <w:r w:rsidRPr="00467806">
        <w:t xml:space="preserve"> with </w:t>
      </w:r>
      <w:r w:rsidRPr="00467806">
        <w:rPr>
          <w:b/>
        </w:rPr>
        <w:t>single face</w:t>
      </w:r>
      <w:r w:rsidRPr="00467806">
        <w:t xml:space="preserve">. Therefore, as a programmer of </w:t>
      </w:r>
      <w:r w:rsidRPr="00467806">
        <w:rPr>
          <w:b/>
          <w:bCs/>
        </w:rPr>
        <w:t>BEZZcompany</w:t>
      </w:r>
      <w:r w:rsidRPr="00467806">
        <w:t xml:space="preserve">, you are asked to create that feature using </w:t>
      </w:r>
      <w:r w:rsidRPr="00467806">
        <w:rPr>
          <w:b/>
        </w:rPr>
        <w:t xml:space="preserve">Python programming language </w:t>
      </w:r>
      <w:r w:rsidRPr="00467806">
        <w:t>and</w:t>
      </w:r>
      <w:r w:rsidRPr="00467806">
        <w:rPr>
          <w:b/>
        </w:rPr>
        <w:t xml:space="preserve"> OpenCv Library</w:t>
      </w:r>
      <w:r w:rsidRPr="00467806">
        <w:t>.</w:t>
      </w:r>
    </w:p>
    <w:p w14:paraId="77627675" w14:textId="77777777" w:rsidR="008064D5" w:rsidRPr="00467806" w:rsidRDefault="008064D5" w:rsidP="008064D5">
      <w:pPr>
        <w:pStyle w:val="ListParagraph"/>
        <w:numPr>
          <w:ilvl w:val="0"/>
          <w:numId w:val="16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7806">
        <w:rPr>
          <w:rFonts w:ascii="Times New Roman" w:hAnsi="Times New Roman" w:cs="Times New Roman"/>
          <w:b/>
          <w:sz w:val="24"/>
          <w:szCs w:val="24"/>
        </w:rPr>
        <w:t>Dataset Description</w:t>
      </w:r>
    </w:p>
    <w:p w14:paraId="73077481" w14:textId="74486BDC" w:rsidR="008064D5" w:rsidRPr="00467806" w:rsidRDefault="008064D5" w:rsidP="00854415">
      <w:pPr>
        <w:spacing w:line="360" w:lineRule="auto"/>
        <w:ind w:left="720"/>
        <w:jc w:val="both"/>
      </w:pPr>
      <w:r w:rsidRPr="00467806">
        <w:t xml:space="preserve">The given dataset contains </w:t>
      </w:r>
      <w:r w:rsidRPr="00467806">
        <w:rPr>
          <w:b/>
        </w:rPr>
        <w:t>training dataset</w:t>
      </w:r>
      <w:r w:rsidRPr="00467806">
        <w:t xml:space="preserve"> consist of </w:t>
      </w:r>
      <w:r w:rsidRPr="00467806">
        <w:rPr>
          <w:b/>
        </w:rPr>
        <w:t>7 - 20 profile images of</w:t>
      </w:r>
      <w:r w:rsidRPr="00467806">
        <w:t xml:space="preserve"> </w:t>
      </w:r>
      <w:r w:rsidRPr="00467806">
        <w:rPr>
          <w:b/>
          <w:bCs/>
        </w:rPr>
        <w:t>each</w:t>
      </w:r>
      <w:r w:rsidRPr="00467806">
        <w:rPr>
          <w:b/>
        </w:rPr>
        <w:t xml:space="preserve"> actor</w:t>
      </w:r>
      <w:r w:rsidRPr="00467806">
        <w:t xml:space="preserve"> that already uploaded from the applications and</w:t>
      </w:r>
      <w:r w:rsidRPr="00467806">
        <w:rPr>
          <w:b/>
        </w:rPr>
        <w:t xml:space="preserve"> testing images </w:t>
      </w:r>
      <w:r w:rsidRPr="00467806">
        <w:t xml:space="preserve">consisting of </w:t>
      </w:r>
      <w:r w:rsidRPr="00467806">
        <w:rPr>
          <w:b/>
        </w:rPr>
        <w:t>5</w:t>
      </w:r>
      <w:r w:rsidRPr="00467806">
        <w:t xml:space="preserve"> </w:t>
      </w:r>
      <w:r w:rsidRPr="00467806">
        <w:rPr>
          <w:b/>
        </w:rPr>
        <w:t>random actor</w:t>
      </w:r>
      <w:r w:rsidRPr="00467806">
        <w:t>’</w:t>
      </w:r>
      <w:r w:rsidRPr="00467806">
        <w:rPr>
          <w:b/>
        </w:rPr>
        <w:t>s profile images</w:t>
      </w:r>
      <w:r w:rsidRPr="00467806">
        <w:t>.</w:t>
      </w:r>
    </w:p>
    <w:p w14:paraId="000D65D0" w14:textId="77777777" w:rsidR="008064D5" w:rsidRPr="00467806" w:rsidRDefault="008064D5" w:rsidP="008064D5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7806">
        <w:rPr>
          <w:rFonts w:ascii="Times New Roman" w:hAnsi="Times New Roman" w:cs="Times New Roman"/>
          <w:b/>
          <w:bCs/>
          <w:sz w:val="24"/>
          <w:szCs w:val="24"/>
        </w:rPr>
        <w:t>Get Path List</w:t>
      </w:r>
    </w:p>
    <w:p w14:paraId="46CE9A10" w14:textId="195ECC7D" w:rsidR="008064D5" w:rsidRPr="00854415" w:rsidRDefault="008064D5" w:rsidP="00600AED">
      <w:pPr>
        <w:spacing w:line="360" w:lineRule="auto"/>
        <w:ind w:left="720"/>
        <w:jc w:val="both"/>
      </w:pPr>
      <w:r w:rsidRPr="00467806">
        <w:t xml:space="preserve">The directories of the </w:t>
      </w:r>
      <w:r w:rsidRPr="00600AED">
        <w:t>given</w:t>
      </w:r>
      <w:r w:rsidRPr="00467806">
        <w:rPr>
          <w:b/>
          <w:bCs/>
        </w:rPr>
        <w:t xml:space="preserve"> training dataset</w:t>
      </w:r>
      <w:r w:rsidRPr="00467806">
        <w:t xml:space="preserve"> will be stored into a </w:t>
      </w:r>
      <w:r w:rsidRPr="00467806">
        <w:rPr>
          <w:b/>
          <w:bCs/>
        </w:rPr>
        <w:t>list</w:t>
      </w:r>
      <w:r w:rsidRPr="00467806">
        <w:t xml:space="preserve"> containing the </w:t>
      </w:r>
      <w:r w:rsidRPr="00467806">
        <w:rPr>
          <w:b/>
          <w:bCs/>
        </w:rPr>
        <w:t>names of directories</w:t>
      </w:r>
      <w:r w:rsidRPr="00467806">
        <w:t xml:space="preserve">. This list will also be used as the </w:t>
      </w:r>
      <w:r w:rsidRPr="00467806">
        <w:rPr>
          <w:b/>
          <w:bCs/>
        </w:rPr>
        <w:t>labels</w:t>
      </w:r>
      <w:r w:rsidRPr="00467806">
        <w:t xml:space="preserve"> of the training images.</w:t>
      </w:r>
    </w:p>
    <w:p w14:paraId="7EF93E3C" w14:textId="77777777" w:rsidR="008064D5" w:rsidRPr="00467806" w:rsidRDefault="008064D5" w:rsidP="008064D5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7806">
        <w:rPr>
          <w:rFonts w:ascii="Times New Roman" w:hAnsi="Times New Roman" w:cs="Times New Roman"/>
          <w:b/>
          <w:bCs/>
          <w:sz w:val="24"/>
          <w:szCs w:val="24"/>
        </w:rPr>
        <w:t>Get Class Name</w:t>
      </w:r>
    </w:p>
    <w:p w14:paraId="2DF351C7" w14:textId="566A5C52" w:rsidR="008064D5" w:rsidRPr="00854415" w:rsidRDefault="008064D5" w:rsidP="00DE1680">
      <w:pPr>
        <w:spacing w:line="360" w:lineRule="auto"/>
        <w:ind w:left="720"/>
        <w:jc w:val="both"/>
      </w:pPr>
      <w:r w:rsidRPr="00467806">
        <w:t xml:space="preserve">The </w:t>
      </w:r>
      <w:r w:rsidRPr="00467806">
        <w:rPr>
          <w:b/>
        </w:rPr>
        <w:t>image</w:t>
      </w:r>
      <w:r w:rsidRPr="00467806">
        <w:t xml:space="preserve"> from the </w:t>
      </w:r>
      <w:r w:rsidRPr="00467806">
        <w:rPr>
          <w:b/>
          <w:bCs/>
        </w:rPr>
        <w:t>train dataset</w:t>
      </w:r>
      <w:r w:rsidRPr="00467806">
        <w:t xml:space="preserve"> will be </w:t>
      </w:r>
      <w:r w:rsidRPr="00467806">
        <w:rPr>
          <w:b/>
          <w:bCs/>
        </w:rPr>
        <w:t>stored</w:t>
      </w:r>
      <w:r w:rsidRPr="00467806">
        <w:t xml:space="preserve"> into a </w:t>
      </w:r>
      <w:r w:rsidRPr="00467806">
        <w:rPr>
          <w:b/>
          <w:bCs/>
        </w:rPr>
        <w:t>list</w:t>
      </w:r>
      <w:r w:rsidRPr="00467806">
        <w:t xml:space="preserve"> and every class will have an </w:t>
      </w:r>
      <w:r w:rsidRPr="00467806">
        <w:rPr>
          <w:b/>
          <w:bCs/>
        </w:rPr>
        <w:t>image class name based on its sub-directories</w:t>
      </w:r>
      <w:r w:rsidR="00854415">
        <w:t>.</w:t>
      </w:r>
    </w:p>
    <w:p w14:paraId="6A950DAA" w14:textId="77777777" w:rsidR="008064D5" w:rsidRPr="00467806" w:rsidRDefault="008064D5" w:rsidP="008064D5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806">
        <w:rPr>
          <w:rFonts w:ascii="Times New Roman" w:hAnsi="Times New Roman" w:cs="Times New Roman"/>
          <w:b/>
          <w:bCs/>
          <w:sz w:val="24"/>
          <w:szCs w:val="24"/>
        </w:rPr>
        <w:t>Detect Face and Filter</w:t>
      </w:r>
    </w:p>
    <w:p w14:paraId="1ABC194D" w14:textId="4964A9A1" w:rsidR="008064D5" w:rsidRPr="00854415" w:rsidRDefault="008064D5" w:rsidP="00F1426B">
      <w:pPr>
        <w:spacing w:line="360" w:lineRule="auto"/>
        <w:ind w:left="720"/>
        <w:jc w:val="both"/>
      </w:pPr>
      <w:r w:rsidRPr="00467806">
        <w:rPr>
          <w:b/>
          <w:bCs/>
        </w:rPr>
        <w:t>Faces</w:t>
      </w:r>
      <w:r w:rsidRPr="00467806">
        <w:t xml:space="preserve"> inside the </w:t>
      </w:r>
      <w:r w:rsidRPr="00467806">
        <w:rPr>
          <w:b/>
          <w:bCs/>
        </w:rPr>
        <w:t>training</w:t>
      </w:r>
      <w:r w:rsidRPr="00467806">
        <w:t xml:space="preserve"> </w:t>
      </w:r>
      <w:r w:rsidRPr="00467806">
        <w:rPr>
          <w:b/>
          <w:bCs/>
        </w:rPr>
        <w:t>images</w:t>
      </w:r>
      <w:r w:rsidRPr="00467806">
        <w:t xml:space="preserve"> will be </w:t>
      </w:r>
      <w:r w:rsidRPr="00467806">
        <w:rPr>
          <w:b/>
          <w:bCs/>
        </w:rPr>
        <w:t>detected</w:t>
      </w:r>
      <w:r w:rsidRPr="00467806">
        <w:t xml:space="preserve"> and stored into a </w:t>
      </w:r>
      <w:r w:rsidRPr="00467806">
        <w:rPr>
          <w:b/>
          <w:bCs/>
        </w:rPr>
        <w:t>list</w:t>
      </w:r>
      <w:r w:rsidRPr="00467806">
        <w:t xml:space="preserve"> </w:t>
      </w:r>
      <w:r w:rsidRPr="00467806">
        <w:rPr>
          <w:b/>
          <w:bCs/>
        </w:rPr>
        <w:t>of</w:t>
      </w:r>
      <w:r w:rsidRPr="00467806">
        <w:t xml:space="preserve"> </w:t>
      </w:r>
      <w:r w:rsidRPr="00467806">
        <w:rPr>
          <w:b/>
          <w:bCs/>
        </w:rPr>
        <w:t>images</w:t>
      </w:r>
      <w:r w:rsidRPr="00467806">
        <w:t xml:space="preserve">. The </w:t>
      </w:r>
      <w:r w:rsidRPr="00467806">
        <w:rPr>
          <w:b/>
          <w:bCs/>
        </w:rPr>
        <w:t>position</w:t>
      </w:r>
      <w:r w:rsidRPr="00467806">
        <w:t xml:space="preserve"> and </w:t>
      </w:r>
      <w:r w:rsidRPr="00467806">
        <w:rPr>
          <w:b/>
          <w:bCs/>
        </w:rPr>
        <w:t>size</w:t>
      </w:r>
      <w:r w:rsidRPr="00467806">
        <w:t xml:space="preserve"> of </w:t>
      </w:r>
      <w:r w:rsidRPr="00467806">
        <w:rPr>
          <w:b/>
          <w:bCs/>
        </w:rPr>
        <w:t>detected</w:t>
      </w:r>
      <w:r w:rsidRPr="00467806">
        <w:t xml:space="preserve"> </w:t>
      </w:r>
      <w:r w:rsidRPr="00467806">
        <w:rPr>
          <w:b/>
          <w:bCs/>
        </w:rPr>
        <w:t>face</w:t>
      </w:r>
      <w:r w:rsidRPr="00467806">
        <w:t xml:space="preserve"> will also be stored into a </w:t>
      </w:r>
      <w:r w:rsidRPr="00467806">
        <w:rPr>
          <w:b/>
          <w:bCs/>
        </w:rPr>
        <w:t>list of rectangles</w:t>
      </w:r>
      <w:r w:rsidRPr="00467806">
        <w:t xml:space="preserve">. You also need to </w:t>
      </w:r>
      <w:r w:rsidRPr="00467806">
        <w:rPr>
          <w:b/>
          <w:bCs/>
        </w:rPr>
        <w:t>filter</w:t>
      </w:r>
      <w:r w:rsidRPr="00467806">
        <w:t xml:space="preserve"> the training images if there are </w:t>
      </w:r>
      <w:r w:rsidRPr="00467806">
        <w:rPr>
          <w:b/>
          <w:bCs/>
        </w:rPr>
        <w:t>no face or more than one face detected</w:t>
      </w:r>
      <w:r w:rsidRPr="00467806">
        <w:t>.</w:t>
      </w:r>
    </w:p>
    <w:p w14:paraId="3D235A3E" w14:textId="77777777" w:rsidR="008064D5" w:rsidRPr="00467806" w:rsidRDefault="008064D5" w:rsidP="008064D5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7806">
        <w:rPr>
          <w:rFonts w:ascii="Times New Roman" w:hAnsi="Times New Roman" w:cs="Times New Roman"/>
          <w:b/>
          <w:bCs/>
          <w:sz w:val="24"/>
          <w:szCs w:val="24"/>
        </w:rPr>
        <w:t>Train</w:t>
      </w:r>
    </w:p>
    <w:p w14:paraId="79D734CB" w14:textId="4BFCB976" w:rsidR="008064D5" w:rsidRPr="00854415" w:rsidRDefault="008064D5" w:rsidP="00F1426B">
      <w:pPr>
        <w:spacing w:line="360" w:lineRule="auto"/>
        <w:ind w:left="720"/>
        <w:jc w:val="both"/>
        <w:rPr>
          <w:lang w:val="en-ID"/>
        </w:rPr>
      </w:pPr>
      <w:r w:rsidRPr="00467806">
        <w:t xml:space="preserve">The </w:t>
      </w:r>
      <w:r w:rsidRPr="00467806">
        <w:rPr>
          <w:b/>
          <w:bCs/>
        </w:rPr>
        <w:t>list</w:t>
      </w:r>
      <w:r w:rsidRPr="00467806">
        <w:t xml:space="preserve"> of </w:t>
      </w:r>
      <w:r w:rsidRPr="00467806">
        <w:rPr>
          <w:b/>
          <w:bCs/>
        </w:rPr>
        <w:t xml:space="preserve">face </w:t>
      </w:r>
      <w:r w:rsidRPr="00F1426B">
        <w:t>images</w:t>
      </w:r>
      <w:r w:rsidRPr="00467806">
        <w:t xml:space="preserve"> will be used to </w:t>
      </w:r>
      <w:r w:rsidRPr="00467806">
        <w:rPr>
          <w:b/>
          <w:bCs/>
        </w:rPr>
        <w:t>train</w:t>
      </w:r>
      <w:r w:rsidRPr="00467806">
        <w:t xml:space="preserve"> the </w:t>
      </w:r>
      <w:r w:rsidRPr="00467806">
        <w:rPr>
          <w:b/>
          <w:bCs/>
        </w:rPr>
        <w:t>face recognizer</w:t>
      </w:r>
      <w:r w:rsidRPr="00467806">
        <w:t>.</w:t>
      </w:r>
    </w:p>
    <w:p w14:paraId="501144EF" w14:textId="77777777" w:rsidR="008064D5" w:rsidRPr="00467806" w:rsidRDefault="008064D5" w:rsidP="00F1426B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7806">
        <w:rPr>
          <w:rFonts w:ascii="Times New Roman" w:hAnsi="Times New Roman" w:cs="Times New Roman"/>
          <w:b/>
          <w:bCs/>
          <w:sz w:val="24"/>
          <w:szCs w:val="24"/>
        </w:rPr>
        <w:t>Get Test Image Data</w:t>
      </w:r>
    </w:p>
    <w:p w14:paraId="0E50EBBE" w14:textId="3963BE75" w:rsidR="008064D5" w:rsidRPr="00854415" w:rsidRDefault="008064D5" w:rsidP="00F1426B">
      <w:pPr>
        <w:spacing w:line="360" w:lineRule="auto"/>
        <w:ind w:left="720"/>
        <w:jc w:val="both"/>
      </w:pPr>
      <w:r w:rsidRPr="00467806">
        <w:t xml:space="preserve">The </w:t>
      </w:r>
      <w:r w:rsidRPr="00467806">
        <w:rPr>
          <w:b/>
          <w:bCs/>
        </w:rPr>
        <w:t>image</w:t>
      </w:r>
      <w:r w:rsidRPr="00467806">
        <w:t xml:space="preserve"> from </w:t>
      </w:r>
      <w:r w:rsidRPr="00F1426B">
        <w:t>test</w:t>
      </w:r>
      <w:r w:rsidRPr="00467806">
        <w:rPr>
          <w:b/>
          <w:bCs/>
        </w:rPr>
        <w:t xml:space="preserve"> dataset</w:t>
      </w:r>
      <w:r w:rsidRPr="00467806">
        <w:t xml:space="preserve"> will be </w:t>
      </w:r>
      <w:r w:rsidRPr="00467806">
        <w:rPr>
          <w:b/>
          <w:bCs/>
        </w:rPr>
        <w:t>loaded</w:t>
      </w:r>
      <w:r w:rsidRPr="00467806">
        <w:t xml:space="preserve"> and </w:t>
      </w:r>
      <w:r w:rsidRPr="00467806">
        <w:rPr>
          <w:b/>
          <w:bCs/>
        </w:rPr>
        <w:t>stored</w:t>
      </w:r>
      <w:r w:rsidRPr="00467806">
        <w:t xml:space="preserve"> into a </w:t>
      </w:r>
      <w:r w:rsidRPr="00467806">
        <w:rPr>
          <w:b/>
          <w:bCs/>
        </w:rPr>
        <w:t>list of images</w:t>
      </w:r>
      <w:r w:rsidRPr="00467806">
        <w:t>.</w:t>
      </w:r>
    </w:p>
    <w:p w14:paraId="32815E90" w14:textId="77777777" w:rsidR="00F2663F" w:rsidRDefault="00F2663F">
      <w:pPr>
        <w:spacing w:after="200" w:line="276" w:lineRule="auto"/>
        <w:rPr>
          <w:b/>
          <w:bCs/>
          <w:lang w:val="en-ID" w:eastAsia="en-US"/>
        </w:rPr>
      </w:pPr>
      <w:r>
        <w:rPr>
          <w:b/>
          <w:bCs/>
        </w:rPr>
        <w:br w:type="page"/>
      </w:r>
    </w:p>
    <w:p w14:paraId="5170958A" w14:textId="590F140F" w:rsidR="008064D5" w:rsidRPr="00467806" w:rsidRDefault="008064D5" w:rsidP="00F1426B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7806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Predict</w:t>
      </w:r>
    </w:p>
    <w:p w14:paraId="2B8B01B9" w14:textId="78081EA2" w:rsidR="008064D5" w:rsidRPr="00854415" w:rsidRDefault="008064D5" w:rsidP="00765C15">
      <w:pPr>
        <w:spacing w:line="360" w:lineRule="auto"/>
        <w:ind w:left="720"/>
        <w:jc w:val="both"/>
      </w:pPr>
      <w:r w:rsidRPr="00467806">
        <w:t xml:space="preserve">The </w:t>
      </w:r>
      <w:r w:rsidRPr="00467806">
        <w:rPr>
          <w:b/>
          <w:bCs/>
        </w:rPr>
        <w:t>list</w:t>
      </w:r>
      <w:r w:rsidRPr="00467806">
        <w:t xml:space="preserve"> of </w:t>
      </w:r>
      <w:r w:rsidRPr="00467806">
        <w:rPr>
          <w:b/>
          <w:bCs/>
        </w:rPr>
        <w:t>testing images</w:t>
      </w:r>
      <w:r w:rsidRPr="00467806">
        <w:t xml:space="preserve"> will be </w:t>
      </w:r>
      <w:r w:rsidRPr="00F1426B">
        <w:t>predicted</w:t>
      </w:r>
      <w:r w:rsidRPr="00467806">
        <w:t xml:space="preserve"> to </w:t>
      </w:r>
      <w:r w:rsidRPr="00467806">
        <w:rPr>
          <w:b/>
          <w:bCs/>
        </w:rPr>
        <w:t>produce</w:t>
      </w:r>
      <w:r w:rsidRPr="00467806">
        <w:t xml:space="preserve"> the </w:t>
      </w:r>
      <w:r w:rsidRPr="00467806">
        <w:rPr>
          <w:b/>
          <w:bCs/>
        </w:rPr>
        <w:t>prediction</w:t>
      </w:r>
      <w:r w:rsidRPr="00467806">
        <w:t xml:space="preserve"> </w:t>
      </w:r>
      <w:r w:rsidRPr="00467806">
        <w:rPr>
          <w:b/>
          <w:bCs/>
        </w:rPr>
        <w:t>result</w:t>
      </w:r>
      <w:r w:rsidRPr="00467806">
        <w:t xml:space="preserve"> based on </w:t>
      </w:r>
      <w:r w:rsidRPr="00467806">
        <w:rPr>
          <w:b/>
          <w:bCs/>
        </w:rPr>
        <w:t>trained</w:t>
      </w:r>
      <w:r w:rsidRPr="00467806">
        <w:t xml:space="preserve"> </w:t>
      </w:r>
      <w:r w:rsidRPr="00467806">
        <w:rPr>
          <w:b/>
          <w:bCs/>
        </w:rPr>
        <w:t>recognizer</w:t>
      </w:r>
      <w:r w:rsidRPr="00467806">
        <w:t>.</w:t>
      </w:r>
    </w:p>
    <w:p w14:paraId="0ECDF046" w14:textId="77777777" w:rsidR="008064D5" w:rsidRPr="00467806" w:rsidRDefault="008064D5" w:rsidP="00765C15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7806">
        <w:rPr>
          <w:rFonts w:ascii="Times New Roman" w:hAnsi="Times New Roman" w:cs="Times New Roman"/>
          <w:b/>
          <w:bCs/>
          <w:sz w:val="24"/>
          <w:szCs w:val="24"/>
        </w:rPr>
        <w:t>Draw Prediction Result</w:t>
      </w:r>
    </w:p>
    <w:p w14:paraId="1F861FF8" w14:textId="2564B358" w:rsidR="008064D5" w:rsidRPr="00667CD7" w:rsidRDefault="008064D5" w:rsidP="00765C15">
      <w:pPr>
        <w:spacing w:line="360" w:lineRule="auto"/>
        <w:ind w:left="720"/>
        <w:jc w:val="both"/>
      </w:pPr>
      <w:r w:rsidRPr="00467806">
        <w:t xml:space="preserve">The </w:t>
      </w:r>
      <w:r w:rsidRPr="00F83191">
        <w:t>prediction</w:t>
      </w:r>
      <w:r w:rsidRPr="00467806">
        <w:rPr>
          <w:b/>
          <w:bCs/>
        </w:rPr>
        <w:t xml:space="preserve"> results</w:t>
      </w:r>
      <w:r w:rsidRPr="00467806">
        <w:t xml:space="preserve"> which consist of the </w:t>
      </w:r>
      <w:r w:rsidRPr="00467806">
        <w:rPr>
          <w:b/>
          <w:bCs/>
        </w:rPr>
        <w:t>predicted names</w:t>
      </w:r>
      <w:r w:rsidRPr="00467806">
        <w:t xml:space="preserve"> and </w:t>
      </w:r>
      <w:r w:rsidRPr="00467806">
        <w:rPr>
          <w:b/>
          <w:bCs/>
        </w:rPr>
        <w:t>face location</w:t>
      </w:r>
      <w:r w:rsidRPr="00467806">
        <w:t xml:space="preserve"> of the actor will be </w:t>
      </w:r>
      <w:r w:rsidRPr="00467806">
        <w:rPr>
          <w:b/>
          <w:bCs/>
        </w:rPr>
        <w:t>drawn</w:t>
      </w:r>
      <w:r w:rsidRPr="00467806">
        <w:t xml:space="preserve"> to every single test image. </w:t>
      </w:r>
    </w:p>
    <w:p w14:paraId="77853C71" w14:textId="77777777" w:rsidR="008064D5" w:rsidRPr="00467806" w:rsidRDefault="008064D5" w:rsidP="00765C15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7806">
        <w:rPr>
          <w:rFonts w:ascii="Times New Roman" w:hAnsi="Times New Roman" w:cs="Times New Roman"/>
          <w:b/>
          <w:bCs/>
          <w:sz w:val="24"/>
          <w:szCs w:val="24"/>
        </w:rPr>
        <w:t>Combine and Show Result</w:t>
      </w:r>
    </w:p>
    <w:p w14:paraId="4D6CA29A" w14:textId="77777777" w:rsidR="008064D5" w:rsidRPr="00467806" w:rsidRDefault="008064D5" w:rsidP="00765C15">
      <w:pPr>
        <w:spacing w:line="360" w:lineRule="auto"/>
        <w:ind w:left="720"/>
        <w:jc w:val="both"/>
        <w:rPr>
          <w:noProof/>
        </w:rPr>
      </w:pPr>
      <w:r w:rsidRPr="00467806">
        <w:rPr>
          <w:b/>
          <w:bCs/>
        </w:rPr>
        <w:t>List</w:t>
      </w:r>
      <w:r w:rsidRPr="00467806">
        <w:t xml:space="preserve"> of </w:t>
      </w:r>
      <w:r w:rsidRPr="00467806">
        <w:rPr>
          <w:b/>
          <w:bCs/>
        </w:rPr>
        <w:t>testing images</w:t>
      </w:r>
      <w:r w:rsidRPr="00467806">
        <w:t xml:space="preserve"> that has been drawn will be </w:t>
      </w:r>
      <w:r w:rsidRPr="00467806">
        <w:rPr>
          <w:b/>
          <w:bCs/>
        </w:rPr>
        <w:t>combined</w:t>
      </w:r>
      <w:r w:rsidRPr="00467806">
        <w:t xml:space="preserve"> into a </w:t>
      </w:r>
      <w:r w:rsidRPr="00467806">
        <w:rPr>
          <w:b/>
          <w:bCs/>
        </w:rPr>
        <w:t>single image</w:t>
      </w:r>
      <w:r w:rsidRPr="00467806">
        <w:t xml:space="preserve"> with a condition that all of it must be </w:t>
      </w:r>
      <w:r w:rsidRPr="00467806">
        <w:rPr>
          <w:b/>
        </w:rPr>
        <w:t xml:space="preserve">resized </w:t>
      </w:r>
      <w:r w:rsidRPr="00467806">
        <w:t xml:space="preserve">with </w:t>
      </w:r>
      <w:r w:rsidRPr="00467806">
        <w:rPr>
          <w:b/>
        </w:rPr>
        <w:t>200 x 200 px</w:t>
      </w:r>
      <w:r w:rsidRPr="00467806">
        <w:t xml:space="preserve">. After being combined, </w:t>
      </w:r>
      <w:r w:rsidRPr="00467806">
        <w:rPr>
          <w:b/>
          <w:bCs/>
        </w:rPr>
        <w:t>show</w:t>
      </w:r>
      <w:r w:rsidRPr="00467806">
        <w:t xml:space="preserve"> the </w:t>
      </w:r>
      <w:r w:rsidRPr="00467806">
        <w:rPr>
          <w:b/>
          <w:bCs/>
        </w:rPr>
        <w:t>final image result</w:t>
      </w:r>
      <w:r w:rsidRPr="00467806">
        <w:t>.</w:t>
      </w:r>
    </w:p>
    <w:p w14:paraId="5BA6C8FB" w14:textId="77777777" w:rsidR="008064D5" w:rsidRPr="00467806" w:rsidRDefault="008064D5" w:rsidP="008064D5">
      <w:pPr>
        <w:keepNext/>
        <w:spacing w:line="360" w:lineRule="auto"/>
        <w:jc w:val="center"/>
      </w:pPr>
      <w:r w:rsidRPr="00467806">
        <w:rPr>
          <w:noProof/>
        </w:rPr>
        <w:drawing>
          <wp:inline distT="0" distB="0" distL="0" distR="0" wp14:anchorId="604D016D" wp14:editId="053C9761">
            <wp:extent cx="6120000" cy="1405168"/>
            <wp:effectExtent l="19050" t="19050" r="14605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0516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7939A0" w14:textId="77777777" w:rsidR="008064D5" w:rsidRPr="00467806" w:rsidRDefault="008064D5" w:rsidP="008064D5">
      <w:pPr>
        <w:pStyle w:val="Caption"/>
        <w:spacing w:line="360" w:lineRule="auto"/>
        <w:jc w:val="center"/>
        <w:rPr>
          <w:b/>
          <w:bCs/>
          <w:i w:val="0"/>
          <w:iCs w:val="0"/>
          <w:noProof/>
          <w:color w:val="auto"/>
          <w:sz w:val="24"/>
          <w:szCs w:val="24"/>
        </w:rPr>
      </w:pPr>
      <w:r w:rsidRPr="00467806">
        <w:rPr>
          <w:b/>
          <w:bCs/>
          <w:i w:val="0"/>
          <w:iCs w:val="0"/>
          <w:color w:val="auto"/>
          <w:sz w:val="24"/>
          <w:szCs w:val="24"/>
        </w:rPr>
        <w:t xml:space="preserve">Figure </w:t>
      </w:r>
      <w:r w:rsidRPr="00467806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467806">
        <w:rPr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467806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467806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467806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467806">
        <w:rPr>
          <w:b/>
          <w:bCs/>
          <w:i w:val="0"/>
          <w:iCs w:val="0"/>
          <w:color w:val="auto"/>
          <w:sz w:val="24"/>
          <w:szCs w:val="24"/>
        </w:rPr>
        <w:t>. Final Result</w:t>
      </w:r>
    </w:p>
    <w:p w14:paraId="4DA46CF1" w14:textId="77777777" w:rsidR="008064D5" w:rsidRPr="00467806" w:rsidRDefault="008064D5" w:rsidP="008064D5">
      <w:pPr>
        <w:spacing w:line="360" w:lineRule="auto"/>
        <w:jc w:val="both"/>
        <w:rPr>
          <w:b/>
          <w:u w:val="single"/>
        </w:rPr>
      </w:pPr>
      <w:r w:rsidRPr="00467806">
        <w:rPr>
          <w:b/>
          <w:u w:val="single"/>
        </w:rPr>
        <w:t>Guidelines:</w:t>
      </w:r>
    </w:p>
    <w:p w14:paraId="37F42DC5" w14:textId="77777777" w:rsidR="008064D5" w:rsidRPr="00467806" w:rsidRDefault="008064D5" w:rsidP="00B82D51">
      <w:pPr>
        <w:pStyle w:val="ListParagraph"/>
        <w:numPr>
          <w:ilvl w:val="0"/>
          <w:numId w:val="17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806">
        <w:rPr>
          <w:rFonts w:ascii="Times New Roman" w:hAnsi="Times New Roman" w:cs="Times New Roman"/>
          <w:b/>
          <w:sz w:val="24"/>
          <w:szCs w:val="24"/>
        </w:rPr>
        <w:t>All</w:t>
      </w:r>
      <w:r w:rsidRPr="00467806">
        <w:rPr>
          <w:rFonts w:ascii="Times New Roman" w:hAnsi="Times New Roman" w:cs="Times New Roman"/>
          <w:sz w:val="24"/>
          <w:szCs w:val="24"/>
        </w:rPr>
        <w:t xml:space="preserve"> the </w:t>
      </w:r>
      <w:r w:rsidRPr="00467806">
        <w:rPr>
          <w:rFonts w:ascii="Times New Roman" w:hAnsi="Times New Roman" w:cs="Times New Roman"/>
          <w:b/>
          <w:sz w:val="24"/>
          <w:szCs w:val="24"/>
        </w:rPr>
        <w:t>steps mentioned in the case</w:t>
      </w:r>
      <w:r w:rsidRPr="00467806">
        <w:rPr>
          <w:rFonts w:ascii="Times New Roman" w:hAnsi="Times New Roman" w:cs="Times New Roman"/>
          <w:sz w:val="24"/>
          <w:szCs w:val="24"/>
        </w:rPr>
        <w:t xml:space="preserve"> should be </w:t>
      </w:r>
      <w:r w:rsidRPr="00467806">
        <w:rPr>
          <w:rFonts w:ascii="Times New Roman" w:hAnsi="Times New Roman" w:cs="Times New Roman"/>
          <w:b/>
          <w:sz w:val="24"/>
          <w:szCs w:val="24"/>
        </w:rPr>
        <w:t>put</w:t>
      </w:r>
      <w:r w:rsidRPr="00467806">
        <w:rPr>
          <w:rFonts w:ascii="Times New Roman" w:hAnsi="Times New Roman" w:cs="Times New Roman"/>
          <w:sz w:val="24"/>
          <w:szCs w:val="24"/>
        </w:rPr>
        <w:t xml:space="preserve"> in the </w:t>
      </w:r>
      <w:r w:rsidRPr="00467806">
        <w:rPr>
          <w:rFonts w:ascii="Times New Roman" w:hAnsi="Times New Roman" w:cs="Times New Roman"/>
          <w:b/>
          <w:sz w:val="24"/>
          <w:szCs w:val="24"/>
        </w:rPr>
        <w:t>corresponding function</w:t>
      </w:r>
      <w:r w:rsidRPr="00467806">
        <w:rPr>
          <w:rFonts w:ascii="Times New Roman" w:hAnsi="Times New Roman" w:cs="Times New Roman"/>
          <w:sz w:val="24"/>
          <w:szCs w:val="24"/>
        </w:rPr>
        <w:t xml:space="preserve"> in the </w:t>
      </w:r>
      <w:r w:rsidRPr="00467806">
        <w:rPr>
          <w:rFonts w:ascii="Times New Roman" w:hAnsi="Times New Roman" w:cs="Times New Roman"/>
          <w:b/>
          <w:sz w:val="24"/>
          <w:szCs w:val="24"/>
        </w:rPr>
        <w:t>template</w:t>
      </w:r>
      <w:r w:rsidRPr="00467806">
        <w:rPr>
          <w:rFonts w:ascii="Times New Roman" w:hAnsi="Times New Roman" w:cs="Times New Roman"/>
          <w:sz w:val="24"/>
          <w:szCs w:val="24"/>
        </w:rPr>
        <w:t xml:space="preserve">. </w:t>
      </w:r>
      <w:r w:rsidRPr="00467806">
        <w:rPr>
          <w:rFonts w:ascii="Times New Roman" w:hAnsi="Times New Roman" w:cs="Times New Roman"/>
          <w:b/>
          <w:sz w:val="24"/>
          <w:szCs w:val="24"/>
        </w:rPr>
        <w:t>All codes written</w:t>
      </w:r>
      <w:r w:rsidRPr="00467806">
        <w:rPr>
          <w:rFonts w:ascii="Times New Roman" w:hAnsi="Times New Roman" w:cs="Times New Roman"/>
          <w:sz w:val="24"/>
          <w:szCs w:val="24"/>
        </w:rPr>
        <w:t xml:space="preserve"> </w:t>
      </w:r>
      <w:r w:rsidRPr="00467806">
        <w:rPr>
          <w:rFonts w:ascii="Times New Roman" w:hAnsi="Times New Roman" w:cs="Times New Roman"/>
          <w:b/>
          <w:sz w:val="24"/>
          <w:szCs w:val="24"/>
        </w:rPr>
        <w:t>outside</w:t>
      </w:r>
      <w:r w:rsidRPr="00467806">
        <w:rPr>
          <w:rFonts w:ascii="Times New Roman" w:hAnsi="Times New Roman" w:cs="Times New Roman"/>
          <w:sz w:val="24"/>
          <w:szCs w:val="24"/>
        </w:rPr>
        <w:t xml:space="preserve"> the </w:t>
      </w:r>
      <w:r w:rsidRPr="00467806">
        <w:rPr>
          <w:rFonts w:ascii="Times New Roman" w:hAnsi="Times New Roman" w:cs="Times New Roman"/>
          <w:b/>
          <w:sz w:val="24"/>
          <w:szCs w:val="24"/>
        </w:rPr>
        <w:t>corresponding function</w:t>
      </w:r>
      <w:r w:rsidRPr="00467806">
        <w:rPr>
          <w:rFonts w:ascii="Times New Roman" w:hAnsi="Times New Roman" w:cs="Times New Roman"/>
          <w:sz w:val="24"/>
          <w:szCs w:val="24"/>
        </w:rPr>
        <w:t xml:space="preserve"> will </w:t>
      </w:r>
      <w:r w:rsidRPr="00467806">
        <w:rPr>
          <w:rFonts w:ascii="Times New Roman" w:hAnsi="Times New Roman" w:cs="Times New Roman"/>
          <w:b/>
          <w:sz w:val="24"/>
          <w:szCs w:val="24"/>
        </w:rPr>
        <w:t>not be marked</w:t>
      </w:r>
      <w:r w:rsidRPr="004678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8CBEB3" w14:textId="77777777" w:rsidR="008064D5" w:rsidRPr="00467806" w:rsidRDefault="008064D5" w:rsidP="008064D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806">
        <w:rPr>
          <w:rFonts w:ascii="Times New Roman" w:hAnsi="Times New Roman" w:cs="Times New Roman"/>
          <w:sz w:val="24"/>
          <w:szCs w:val="24"/>
        </w:rPr>
        <w:t xml:space="preserve">Do not </w:t>
      </w:r>
      <w:r w:rsidRPr="00467806">
        <w:rPr>
          <w:rFonts w:ascii="Times New Roman" w:hAnsi="Times New Roman" w:cs="Times New Roman"/>
          <w:b/>
          <w:sz w:val="24"/>
          <w:szCs w:val="24"/>
        </w:rPr>
        <w:t>modify</w:t>
      </w:r>
      <w:r w:rsidRPr="00467806">
        <w:rPr>
          <w:rFonts w:ascii="Times New Roman" w:hAnsi="Times New Roman" w:cs="Times New Roman"/>
          <w:sz w:val="24"/>
          <w:szCs w:val="24"/>
        </w:rPr>
        <w:t xml:space="preserve"> or </w:t>
      </w:r>
      <w:r w:rsidRPr="00467806">
        <w:rPr>
          <w:rFonts w:ascii="Times New Roman" w:hAnsi="Times New Roman" w:cs="Times New Roman"/>
          <w:b/>
          <w:sz w:val="24"/>
          <w:szCs w:val="24"/>
        </w:rPr>
        <w:t>erase</w:t>
      </w:r>
      <w:r w:rsidRPr="00467806">
        <w:rPr>
          <w:rFonts w:ascii="Times New Roman" w:hAnsi="Times New Roman" w:cs="Times New Roman"/>
          <w:sz w:val="24"/>
          <w:szCs w:val="24"/>
        </w:rPr>
        <w:t xml:space="preserve"> </w:t>
      </w:r>
      <w:r w:rsidRPr="00467806">
        <w:rPr>
          <w:rFonts w:ascii="Times New Roman" w:hAnsi="Times New Roman" w:cs="Times New Roman"/>
          <w:b/>
          <w:sz w:val="24"/>
          <w:szCs w:val="24"/>
        </w:rPr>
        <w:t>any</w:t>
      </w:r>
      <w:r w:rsidRPr="00467806">
        <w:rPr>
          <w:rFonts w:ascii="Times New Roman" w:hAnsi="Times New Roman" w:cs="Times New Roman"/>
          <w:sz w:val="24"/>
          <w:szCs w:val="24"/>
        </w:rPr>
        <w:t xml:space="preserve"> </w:t>
      </w:r>
      <w:r w:rsidRPr="00467806">
        <w:rPr>
          <w:rFonts w:ascii="Times New Roman" w:hAnsi="Times New Roman" w:cs="Times New Roman"/>
          <w:b/>
          <w:sz w:val="24"/>
          <w:szCs w:val="24"/>
        </w:rPr>
        <w:t>codes</w:t>
      </w:r>
      <w:r w:rsidRPr="00467806">
        <w:rPr>
          <w:rFonts w:ascii="Times New Roman" w:hAnsi="Times New Roman" w:cs="Times New Roman"/>
          <w:sz w:val="24"/>
          <w:szCs w:val="24"/>
        </w:rPr>
        <w:t xml:space="preserve"> in the </w:t>
      </w:r>
      <w:r w:rsidRPr="00467806">
        <w:rPr>
          <w:rFonts w:ascii="Times New Roman" w:hAnsi="Times New Roman" w:cs="Times New Roman"/>
          <w:b/>
          <w:sz w:val="24"/>
          <w:szCs w:val="24"/>
        </w:rPr>
        <w:t>template</w:t>
      </w:r>
      <w:r w:rsidRPr="00467806">
        <w:rPr>
          <w:rFonts w:ascii="Times New Roman" w:hAnsi="Times New Roman" w:cs="Times New Roman"/>
          <w:sz w:val="24"/>
          <w:szCs w:val="24"/>
        </w:rPr>
        <w:t>.</w:t>
      </w:r>
    </w:p>
    <w:p w14:paraId="0B7CB498" w14:textId="77777777" w:rsidR="008064D5" w:rsidRPr="00467806" w:rsidRDefault="008064D5" w:rsidP="008064D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806">
        <w:rPr>
          <w:rFonts w:ascii="Times New Roman" w:hAnsi="Times New Roman" w:cs="Times New Roman"/>
          <w:sz w:val="24"/>
          <w:szCs w:val="24"/>
        </w:rPr>
        <w:t xml:space="preserve">Do not </w:t>
      </w:r>
      <w:r w:rsidRPr="00467806">
        <w:rPr>
          <w:rFonts w:ascii="Times New Roman" w:hAnsi="Times New Roman" w:cs="Times New Roman"/>
          <w:b/>
          <w:sz w:val="24"/>
          <w:szCs w:val="24"/>
        </w:rPr>
        <w:t xml:space="preserve">modify </w:t>
      </w:r>
      <w:r w:rsidRPr="00467806">
        <w:rPr>
          <w:rFonts w:ascii="Times New Roman" w:hAnsi="Times New Roman" w:cs="Times New Roman"/>
          <w:sz w:val="24"/>
          <w:szCs w:val="24"/>
        </w:rPr>
        <w:t xml:space="preserve">or take </w:t>
      </w:r>
      <w:r w:rsidRPr="00467806">
        <w:rPr>
          <w:rFonts w:ascii="Times New Roman" w:hAnsi="Times New Roman" w:cs="Times New Roman"/>
          <w:b/>
          <w:sz w:val="24"/>
          <w:szCs w:val="24"/>
        </w:rPr>
        <w:t xml:space="preserve">other images </w:t>
      </w:r>
      <w:r w:rsidRPr="00467806">
        <w:rPr>
          <w:rFonts w:ascii="Times New Roman" w:hAnsi="Times New Roman" w:cs="Times New Roman"/>
          <w:sz w:val="24"/>
          <w:szCs w:val="24"/>
        </w:rPr>
        <w:t xml:space="preserve">as the </w:t>
      </w:r>
      <w:r w:rsidRPr="00467806">
        <w:rPr>
          <w:rFonts w:ascii="Times New Roman" w:hAnsi="Times New Roman" w:cs="Times New Roman"/>
          <w:b/>
          <w:sz w:val="24"/>
          <w:szCs w:val="24"/>
        </w:rPr>
        <w:t>dataset</w:t>
      </w:r>
      <w:r w:rsidRPr="00467806">
        <w:rPr>
          <w:rFonts w:ascii="Times New Roman" w:hAnsi="Times New Roman" w:cs="Times New Roman"/>
          <w:sz w:val="24"/>
          <w:szCs w:val="24"/>
        </w:rPr>
        <w:t>.</w:t>
      </w:r>
    </w:p>
    <w:p w14:paraId="4A28DD58" w14:textId="77777777" w:rsidR="008064D5" w:rsidRPr="00467806" w:rsidRDefault="008064D5" w:rsidP="008064D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C066AB" w14:textId="77777777" w:rsidR="008064D5" w:rsidRPr="00467806" w:rsidRDefault="008064D5" w:rsidP="008064D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7806">
        <w:rPr>
          <w:rFonts w:ascii="Times New Roman" w:hAnsi="Times New Roman" w:cs="Times New Roman"/>
          <w:b/>
          <w:sz w:val="24"/>
          <w:szCs w:val="24"/>
          <w:u w:val="single"/>
        </w:rPr>
        <w:t>Reference:</w:t>
      </w:r>
    </w:p>
    <w:p w14:paraId="1C2F5E9A" w14:textId="77777777" w:rsidR="008064D5" w:rsidRPr="00467806" w:rsidRDefault="008064D5" w:rsidP="008064D5">
      <w:pPr>
        <w:pStyle w:val="ListParagraph"/>
        <w:numPr>
          <w:ilvl w:val="2"/>
          <w:numId w:val="15"/>
        </w:numPr>
        <w:tabs>
          <w:tab w:val="clear" w:pos="21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7806">
        <w:rPr>
          <w:rFonts w:ascii="Times New Roman" w:hAnsi="Times New Roman" w:cs="Times New Roman"/>
          <w:sz w:val="24"/>
          <w:szCs w:val="24"/>
        </w:rPr>
        <w:t>The dataset is obtained from Google Image</w:t>
      </w:r>
    </w:p>
    <w:p w14:paraId="16D13FD1" w14:textId="6B4A91F1" w:rsidR="00BC6DE8" w:rsidRPr="00467806" w:rsidRDefault="00BC6DE8" w:rsidP="008064D5"/>
    <w:sectPr w:rsidR="00BC6DE8" w:rsidRPr="00467806" w:rsidSect="00DF2179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DBF5E" w14:textId="77777777" w:rsidR="005464F7" w:rsidRDefault="005464F7" w:rsidP="00273E4A">
      <w:r>
        <w:separator/>
      </w:r>
    </w:p>
  </w:endnote>
  <w:endnote w:type="continuationSeparator" w:id="0">
    <w:p w14:paraId="01CE5707" w14:textId="77777777" w:rsidR="005464F7" w:rsidRDefault="005464F7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522E0" w14:textId="77777777" w:rsidR="005464F7" w:rsidRDefault="005464F7" w:rsidP="00273E4A">
      <w:r>
        <w:separator/>
      </w:r>
    </w:p>
  </w:footnote>
  <w:footnote w:type="continuationSeparator" w:id="0">
    <w:p w14:paraId="125F7F7E" w14:textId="77777777" w:rsidR="005464F7" w:rsidRDefault="005464F7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7ED5917F" w:rsidR="005D0782" w:rsidRDefault="000E14B3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0E14B3">
            <w:rPr>
              <w:b/>
              <w:sz w:val="20"/>
              <w:lang w:val="id-ID"/>
            </w:rPr>
            <w:t>140920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425258"/>
    <w:multiLevelType w:val="hybridMultilevel"/>
    <w:tmpl w:val="29109A96"/>
    <w:lvl w:ilvl="0" w:tplc="38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BE6E97"/>
    <w:multiLevelType w:val="hybridMultilevel"/>
    <w:tmpl w:val="B48273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57B55"/>
    <w:multiLevelType w:val="hybridMultilevel"/>
    <w:tmpl w:val="909C4D6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8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E471B9"/>
    <w:multiLevelType w:val="hybridMultilevel"/>
    <w:tmpl w:val="741836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420745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46E3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5"/>
  </w:num>
  <w:num w:numId="5">
    <w:abstractNumId w:val="12"/>
  </w:num>
  <w:num w:numId="6">
    <w:abstractNumId w:val="8"/>
  </w:num>
  <w:num w:numId="7">
    <w:abstractNumId w:val="13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1"/>
  </w:num>
  <w:num w:numId="14">
    <w:abstractNumId w:val="7"/>
  </w:num>
  <w:num w:numId="15">
    <w:abstractNumId w:val="14"/>
  </w:num>
  <w:num w:numId="16">
    <w:abstractNumId w:val="6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mwrAUAp4jFUiwAAAA="/>
  </w:docVars>
  <w:rsids>
    <w:rsidRoot w:val="00B9609E"/>
    <w:rsid w:val="00020F10"/>
    <w:rsid w:val="00051154"/>
    <w:rsid w:val="00072DE7"/>
    <w:rsid w:val="000732DF"/>
    <w:rsid w:val="000A0C90"/>
    <w:rsid w:val="000A23D8"/>
    <w:rsid w:val="000A3F41"/>
    <w:rsid w:val="000B69D0"/>
    <w:rsid w:val="000C3015"/>
    <w:rsid w:val="000E14B3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341A0"/>
    <w:rsid w:val="0014565D"/>
    <w:rsid w:val="00145C2E"/>
    <w:rsid w:val="00150E94"/>
    <w:rsid w:val="00151847"/>
    <w:rsid w:val="0015698F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87E25"/>
    <w:rsid w:val="003A1788"/>
    <w:rsid w:val="003B1D05"/>
    <w:rsid w:val="003B27CC"/>
    <w:rsid w:val="003B5F77"/>
    <w:rsid w:val="003C07AD"/>
    <w:rsid w:val="003C0A29"/>
    <w:rsid w:val="003C1CE6"/>
    <w:rsid w:val="003D7084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67806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464F7"/>
    <w:rsid w:val="00551E4F"/>
    <w:rsid w:val="0055410B"/>
    <w:rsid w:val="00556E41"/>
    <w:rsid w:val="00571B72"/>
    <w:rsid w:val="00576F19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0AED"/>
    <w:rsid w:val="0060201C"/>
    <w:rsid w:val="0060486C"/>
    <w:rsid w:val="00612D67"/>
    <w:rsid w:val="00635EE5"/>
    <w:rsid w:val="00643F75"/>
    <w:rsid w:val="00664137"/>
    <w:rsid w:val="00667CD7"/>
    <w:rsid w:val="0067443D"/>
    <w:rsid w:val="006D36BC"/>
    <w:rsid w:val="006F4D80"/>
    <w:rsid w:val="00701ECA"/>
    <w:rsid w:val="00720962"/>
    <w:rsid w:val="0072245D"/>
    <w:rsid w:val="00737595"/>
    <w:rsid w:val="00765C15"/>
    <w:rsid w:val="0076753B"/>
    <w:rsid w:val="00787247"/>
    <w:rsid w:val="007955AD"/>
    <w:rsid w:val="007B5A6A"/>
    <w:rsid w:val="007C1C37"/>
    <w:rsid w:val="007C5041"/>
    <w:rsid w:val="007C5F84"/>
    <w:rsid w:val="007E0EE7"/>
    <w:rsid w:val="008064D5"/>
    <w:rsid w:val="00810737"/>
    <w:rsid w:val="00811C48"/>
    <w:rsid w:val="00815DB3"/>
    <w:rsid w:val="0083459F"/>
    <w:rsid w:val="0083780E"/>
    <w:rsid w:val="00854415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E163A"/>
    <w:rsid w:val="008E74E6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955CF"/>
    <w:rsid w:val="009A2464"/>
    <w:rsid w:val="009A3737"/>
    <w:rsid w:val="009C7801"/>
    <w:rsid w:val="009E29D9"/>
    <w:rsid w:val="00A1148A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56120"/>
    <w:rsid w:val="00B67595"/>
    <w:rsid w:val="00B7140C"/>
    <w:rsid w:val="00B81979"/>
    <w:rsid w:val="00B82D51"/>
    <w:rsid w:val="00B948DA"/>
    <w:rsid w:val="00B95171"/>
    <w:rsid w:val="00B9609E"/>
    <w:rsid w:val="00BC6DE8"/>
    <w:rsid w:val="00BE0705"/>
    <w:rsid w:val="00BF2997"/>
    <w:rsid w:val="00BF7C45"/>
    <w:rsid w:val="00C25F66"/>
    <w:rsid w:val="00C44051"/>
    <w:rsid w:val="00C525FC"/>
    <w:rsid w:val="00C56C03"/>
    <w:rsid w:val="00C56CA6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D22C95"/>
    <w:rsid w:val="00D266D7"/>
    <w:rsid w:val="00D30822"/>
    <w:rsid w:val="00D3685C"/>
    <w:rsid w:val="00D37E0D"/>
    <w:rsid w:val="00D47C75"/>
    <w:rsid w:val="00D60A6D"/>
    <w:rsid w:val="00D67DFC"/>
    <w:rsid w:val="00D712E4"/>
    <w:rsid w:val="00D95848"/>
    <w:rsid w:val="00DA4A85"/>
    <w:rsid w:val="00DB0A75"/>
    <w:rsid w:val="00DC4B9D"/>
    <w:rsid w:val="00DC700A"/>
    <w:rsid w:val="00DE1680"/>
    <w:rsid w:val="00DE2FA6"/>
    <w:rsid w:val="00DF2179"/>
    <w:rsid w:val="00DF224B"/>
    <w:rsid w:val="00DF718C"/>
    <w:rsid w:val="00E0375C"/>
    <w:rsid w:val="00E03DA9"/>
    <w:rsid w:val="00E047D9"/>
    <w:rsid w:val="00E22574"/>
    <w:rsid w:val="00E335DA"/>
    <w:rsid w:val="00E36B77"/>
    <w:rsid w:val="00E36EA8"/>
    <w:rsid w:val="00E502A7"/>
    <w:rsid w:val="00E642BF"/>
    <w:rsid w:val="00E660C4"/>
    <w:rsid w:val="00E723FA"/>
    <w:rsid w:val="00E83F0C"/>
    <w:rsid w:val="00EB5190"/>
    <w:rsid w:val="00EB7CD4"/>
    <w:rsid w:val="00ED5890"/>
    <w:rsid w:val="00EF17AC"/>
    <w:rsid w:val="00F1426B"/>
    <w:rsid w:val="00F15969"/>
    <w:rsid w:val="00F22A92"/>
    <w:rsid w:val="00F2595B"/>
    <w:rsid w:val="00F2663F"/>
    <w:rsid w:val="00F36E33"/>
    <w:rsid w:val="00F53807"/>
    <w:rsid w:val="00F712CE"/>
    <w:rsid w:val="00F80742"/>
    <w:rsid w:val="00F83191"/>
    <w:rsid w:val="00F955DA"/>
    <w:rsid w:val="00FA41A2"/>
    <w:rsid w:val="00FC245F"/>
    <w:rsid w:val="00FC3CD1"/>
    <w:rsid w:val="00FD56A0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576F19"/>
    <w:pPr>
      <w:spacing w:before="240" w:after="160" w:line="257" w:lineRule="auto"/>
      <w:ind w:left="720"/>
      <w:contextualSpacing/>
    </w:pPr>
    <w:rPr>
      <w:rFonts w:asciiTheme="minorHAnsi" w:hAnsiTheme="minorHAnsi" w:cstheme="minorBidi"/>
      <w:sz w:val="22"/>
      <w:szCs w:val="22"/>
      <w:lang w:val="en-ID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8064D5"/>
    <w:pPr>
      <w:spacing w:after="200"/>
    </w:pPr>
    <w:rPr>
      <w:i/>
      <w:iCs/>
      <w:color w:val="575F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4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65FBF-0CEF-4ECC-9D06-425D1CF84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12</TotalTime>
  <Pages>4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Albertus Hermanto</cp:lastModifiedBy>
  <cp:revision>30</cp:revision>
  <dcterms:created xsi:type="dcterms:W3CDTF">2020-07-21T05:55:00Z</dcterms:created>
  <dcterms:modified xsi:type="dcterms:W3CDTF">2020-09-03T12:46:00Z</dcterms:modified>
</cp:coreProperties>
</file>